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66F3" w14:textId="3999F2BD" w:rsidR="00746D2E" w:rsidRDefault="00922516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AFF9B99" wp14:editId="571772BF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E0A10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7B34E792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F9B99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" filled="f" stroked="f" strokeweight=".5pt">
                <v:textbox>
                  <w:txbxContent>
                    <w:p w14:paraId="62DE0A10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7B34E792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 wp14:anchorId="5B00ECE9" wp14:editId="4D8D868D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96FBC3E" wp14:editId="51CA3DA8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8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22AC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E957B60" wp14:editId="009934F4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4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21457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mNxAAAANoAAAAPAAAAZHJzL2Rvd25yZXYueG1sRI9Ba8JA&#10;FITvgv9heUJvZpOWSo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OZHmY3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307A4CCC" w14:textId="3D8FB57A" w:rsidR="00963DA6" w:rsidRDefault="00922516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27AAFE73" wp14:editId="0C80A03B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829A7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2222D85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2DD15D70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53FA6C80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9214A09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1D220573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3D37DFE0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9458B6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1C0AC6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D5FA71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F5707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FE73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6B829A7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2222D85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2DD15D70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53FA6C80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9214A09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1D220573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3D37DFE0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239458B6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0D1C0AC6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07D5FA71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36F5707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 wp14:anchorId="65F03CD2" wp14:editId="4C5A2339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2243869B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5EE103C0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7959CE30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054807CB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375FB011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6CF2544A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27988C1A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6F01029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138FB4E3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0B1B345F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DB4D410" w14:textId="77777777" w:rsidR="001B4CE7" w:rsidRPr="007B3ACD" w:rsidRDefault="001B4CE7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D384275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25A3169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92657BF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12474238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14CE4523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3F0C2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35C330F4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1C39DE3B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730F2BE3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281394F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77522FC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52C41A6F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370817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023E263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254BAC06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6313189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6EA2D1A9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F80C563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27011C4D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0A77270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2DE22EE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EEEE23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D687AEC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C4072C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1E5B23E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3A215988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2C7485E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0D41E4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3E43C6E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55EF08D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E335236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03F3B916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38103C30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61E1C3F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2D26F1D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A1846D4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206213AD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D999376" w14:textId="77777777" w:rsidR="000D706F" w:rsidRDefault="000D706F" w:rsidP="000D706F">
          <w:pPr>
            <w:pStyle w:val="TOCHeading"/>
          </w:pPr>
        </w:p>
        <w:p w14:paraId="37BAF7E0" w14:textId="77777777" w:rsidR="00DB5DE8" w:rsidRDefault="00CD211A"/>
      </w:sdtContent>
    </w:sdt>
    <w:p w14:paraId="1AC41655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6F997911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6DC6783C" w14:textId="77777777" w:rsidR="00053C2C" w:rsidRDefault="00053C2C" w:rsidP="00053C2C"/>
    <w:p w14:paraId="71FF87C3" w14:textId="77777777" w:rsidR="00053C2C" w:rsidRDefault="00053C2C" w:rsidP="00053C2C"/>
    <w:bookmarkEnd w:id="0"/>
    <w:bookmarkEnd w:id="1"/>
    <w:bookmarkEnd w:id="2"/>
    <w:bookmarkEnd w:id="3"/>
    <w:p w14:paraId="73082851" w14:textId="561F49AA" w:rsidR="0034035E" w:rsidRDefault="0034035E" w:rsidP="00053C2C"/>
    <w:p w14:paraId="0959F3E0" w14:textId="77777777" w:rsidR="0034035E" w:rsidRDefault="0034035E">
      <w:pPr>
        <w:ind w:firstLine="0"/>
      </w:pPr>
      <w:r>
        <w:br w:type="page"/>
      </w:r>
    </w:p>
    <w:p w14:paraId="1D1F557C" w14:textId="21D2350D" w:rsidR="00053C2C" w:rsidRDefault="00234372" w:rsidP="00053C2C">
      <w:pPr>
        <w:rPr>
          <w:b/>
          <w:bCs/>
          <w:sz w:val="56"/>
          <w:szCs w:val="56"/>
        </w:rPr>
      </w:pPr>
      <w:r>
        <w:lastRenderedPageBreak/>
        <w:t xml:space="preserve">                      </w:t>
      </w:r>
      <w:r w:rsidRPr="00234372">
        <w:rPr>
          <w:b/>
          <w:bCs/>
          <w:sz w:val="56"/>
          <w:szCs w:val="56"/>
        </w:rPr>
        <w:t>OBSTACLE DETECTING ROBOT</w:t>
      </w:r>
    </w:p>
    <w:p w14:paraId="1849EF5E" w14:textId="6770B31A" w:rsidR="00234372" w:rsidRDefault="00234372" w:rsidP="00053C2C">
      <w:pPr>
        <w:rPr>
          <w:b/>
          <w:bCs/>
          <w:sz w:val="56"/>
          <w:szCs w:val="56"/>
        </w:rPr>
      </w:pPr>
    </w:p>
    <w:p w14:paraId="4038DD10" w14:textId="276C309B" w:rsidR="00234372" w:rsidRDefault="00234372" w:rsidP="004D01BB">
      <w:pPr>
        <w:ind w:firstLine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Introduction:</w:t>
      </w:r>
    </w:p>
    <w:p w14:paraId="71003218" w14:textId="2F8EB0CA" w:rsidR="00234372" w:rsidRDefault="00234372" w:rsidP="00053C2C">
      <w:pPr>
        <w:rPr>
          <w:b/>
          <w:bCs/>
          <w:sz w:val="44"/>
          <w:szCs w:val="44"/>
        </w:rPr>
      </w:pPr>
    </w:p>
    <w:p w14:paraId="102108C8" w14:textId="38A5629F" w:rsidR="00234372" w:rsidRPr="004D01BB" w:rsidRDefault="00234372" w:rsidP="00234372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D01BB">
        <w:rPr>
          <w:sz w:val="40"/>
          <w:szCs w:val="40"/>
        </w:rPr>
        <w:t xml:space="preserve">This is a </w:t>
      </w:r>
      <w:r w:rsidR="004D01BB" w:rsidRPr="004D01BB">
        <w:rPr>
          <w:sz w:val="40"/>
          <w:szCs w:val="40"/>
        </w:rPr>
        <w:t>r</w:t>
      </w:r>
      <w:r w:rsidRPr="004D01BB">
        <w:rPr>
          <w:sz w:val="40"/>
          <w:szCs w:val="40"/>
        </w:rPr>
        <w:t xml:space="preserve">obot which detects the </w:t>
      </w:r>
      <w:r w:rsidR="004D01BB" w:rsidRPr="004D01BB">
        <w:rPr>
          <w:sz w:val="40"/>
          <w:szCs w:val="40"/>
        </w:rPr>
        <w:t xml:space="preserve">object and moves accordingly </w:t>
      </w:r>
    </w:p>
    <w:p w14:paraId="6E07AE19" w14:textId="3BC53685" w:rsidR="004D01BB" w:rsidRDefault="004D01BB" w:rsidP="00234372">
      <w:pPr>
        <w:pStyle w:val="ListParagraph"/>
        <w:numPr>
          <w:ilvl w:val="0"/>
          <w:numId w:val="11"/>
        </w:numPr>
        <w:rPr>
          <w:sz w:val="44"/>
          <w:szCs w:val="44"/>
        </w:rPr>
      </w:pPr>
      <w:r w:rsidRPr="004D01BB">
        <w:rPr>
          <w:sz w:val="40"/>
          <w:szCs w:val="40"/>
        </w:rPr>
        <w:t>We can use this without remote and it automatically detects the obstacle because it is integrated with infrared sensor</w:t>
      </w:r>
      <w:r w:rsidRPr="004D01BB">
        <w:rPr>
          <w:sz w:val="44"/>
          <w:szCs w:val="44"/>
        </w:rPr>
        <w:t>.</w:t>
      </w:r>
    </w:p>
    <w:p w14:paraId="17C94E1B" w14:textId="2D87FA77" w:rsidR="004D01BB" w:rsidRDefault="004D01BB" w:rsidP="004D01BB">
      <w:pPr>
        <w:ind w:left="720" w:firstLine="0"/>
        <w:rPr>
          <w:sz w:val="44"/>
          <w:szCs w:val="44"/>
        </w:rPr>
      </w:pPr>
    </w:p>
    <w:p w14:paraId="54A06293" w14:textId="7C91632D" w:rsidR="004D01BB" w:rsidRDefault="004D01BB" w:rsidP="004D01BB">
      <w:pPr>
        <w:ind w:firstLine="0"/>
        <w:rPr>
          <w:b/>
          <w:bCs/>
          <w:sz w:val="44"/>
          <w:szCs w:val="44"/>
        </w:rPr>
      </w:pPr>
      <w:r w:rsidRPr="004D01BB">
        <w:rPr>
          <w:b/>
          <w:bCs/>
          <w:sz w:val="44"/>
          <w:szCs w:val="44"/>
        </w:rPr>
        <w:t>BLOCK DIAGRAM:</w:t>
      </w:r>
    </w:p>
    <w:p w14:paraId="7096B061" w14:textId="5FF95CF7" w:rsidR="004D01BB" w:rsidRDefault="004D01BB" w:rsidP="004D01BB">
      <w:pPr>
        <w:ind w:firstLine="0"/>
        <w:rPr>
          <w:b/>
          <w:bCs/>
          <w:sz w:val="44"/>
          <w:szCs w:val="44"/>
        </w:rPr>
      </w:pPr>
    </w:p>
    <w:p w14:paraId="7C7066F0" w14:textId="5F55A277" w:rsidR="004D01BB" w:rsidRDefault="004D01BB" w:rsidP="004D01BB">
      <w:pPr>
        <w:ind w:firstLine="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B39932" wp14:editId="19DB4927">
            <wp:extent cx="5722620" cy="3206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19" cy="3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5ADA" w14:textId="77777777" w:rsidR="004D01BB" w:rsidRDefault="004D01BB" w:rsidP="004D01BB">
      <w:pPr>
        <w:ind w:firstLine="0"/>
        <w:rPr>
          <w:b/>
          <w:bCs/>
          <w:sz w:val="44"/>
          <w:szCs w:val="44"/>
        </w:rPr>
      </w:pPr>
    </w:p>
    <w:p w14:paraId="6676CA1B" w14:textId="5C604782" w:rsidR="00F62270" w:rsidRDefault="00F62270" w:rsidP="004D01BB">
      <w:pPr>
        <w:ind w:firstLine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Components used:</w:t>
      </w:r>
    </w:p>
    <w:p w14:paraId="74A43CE9" w14:textId="03ECF27D" w:rsidR="00F62270" w:rsidRPr="00F62270" w:rsidRDefault="00F62270" w:rsidP="004D01BB">
      <w:pPr>
        <w:ind w:firstLine="0"/>
        <w:rPr>
          <w:sz w:val="44"/>
          <w:szCs w:val="44"/>
        </w:rPr>
      </w:pPr>
      <w:r w:rsidRPr="00F62270">
        <w:rPr>
          <w:sz w:val="44"/>
          <w:szCs w:val="44"/>
        </w:rPr>
        <w:t xml:space="preserve"> 1 Battery</w:t>
      </w:r>
    </w:p>
    <w:p w14:paraId="097FB91B" w14:textId="4FE1DBEF" w:rsidR="00F62270" w:rsidRDefault="00F62270" w:rsidP="004D01BB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2 Infrared Sensor (transmitter and receiver)</w:t>
      </w:r>
    </w:p>
    <w:p w14:paraId="6017910A" w14:textId="63743B43" w:rsidR="00F62270" w:rsidRDefault="00F62270" w:rsidP="004D01BB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3 Microcontroller</w:t>
      </w:r>
    </w:p>
    <w:p w14:paraId="7D1255A6" w14:textId="04F5DD11" w:rsidR="00F62270" w:rsidRDefault="00F62270" w:rsidP="004D01BB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4 Motor wheels</w:t>
      </w:r>
    </w:p>
    <w:p w14:paraId="672E94DD" w14:textId="6EF75834" w:rsidR="00F62270" w:rsidRPr="00F62270" w:rsidRDefault="00F62270" w:rsidP="004D01BB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5 Motor driver (L293D)</w:t>
      </w:r>
    </w:p>
    <w:p w14:paraId="53CC4201" w14:textId="77777777" w:rsidR="00F62270" w:rsidRDefault="00F62270" w:rsidP="004D01BB">
      <w:pPr>
        <w:ind w:firstLine="0"/>
        <w:rPr>
          <w:b/>
          <w:bCs/>
          <w:sz w:val="44"/>
          <w:szCs w:val="44"/>
        </w:rPr>
      </w:pPr>
    </w:p>
    <w:p w14:paraId="2EA3F774" w14:textId="763469D0" w:rsidR="004D01BB" w:rsidRDefault="004D01BB" w:rsidP="004D01BB">
      <w:pPr>
        <w:ind w:firstLine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WORKING PRINCIPLE:</w:t>
      </w:r>
    </w:p>
    <w:p w14:paraId="2B59B9FF" w14:textId="0F941C77" w:rsidR="004D01BB" w:rsidRPr="002909B4" w:rsidRDefault="004D01BB" w:rsidP="004D01BB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 w:rsidRPr="002909B4">
        <w:rPr>
          <w:sz w:val="44"/>
          <w:szCs w:val="44"/>
        </w:rPr>
        <w:t xml:space="preserve">Infrared rays will be emitted through IR transmitter (IR LED) </w:t>
      </w:r>
    </w:p>
    <w:p w14:paraId="55BBB335" w14:textId="0F7C088F" w:rsidR="002909B4" w:rsidRPr="002909B4" w:rsidRDefault="002909B4" w:rsidP="002909B4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 w:rsidRPr="002909B4">
        <w:rPr>
          <w:sz w:val="44"/>
          <w:szCs w:val="44"/>
        </w:rPr>
        <w:t>If there is any obstacle the rays get reflected and receives to IR</w:t>
      </w:r>
      <w:r w:rsidR="00F62270">
        <w:rPr>
          <w:sz w:val="44"/>
          <w:szCs w:val="44"/>
        </w:rPr>
        <w:t xml:space="preserve"> receiver </w:t>
      </w:r>
      <w:r w:rsidRPr="002909B4">
        <w:rPr>
          <w:sz w:val="44"/>
          <w:szCs w:val="44"/>
        </w:rPr>
        <w:t>(Photo diode).</w:t>
      </w:r>
    </w:p>
    <w:p w14:paraId="7477CF60" w14:textId="04583C2F" w:rsidR="004D01BB" w:rsidRPr="002909B4" w:rsidRDefault="004D01BB" w:rsidP="002909B4">
      <w:pPr>
        <w:rPr>
          <w:b/>
          <w:bCs/>
          <w:sz w:val="44"/>
          <w:szCs w:val="44"/>
        </w:rPr>
      </w:pPr>
    </w:p>
    <w:p w14:paraId="6B27E2E9" w14:textId="3CDB94BE" w:rsidR="004D01BB" w:rsidRPr="002909B4" w:rsidRDefault="002909B4" w:rsidP="002909B4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 w:rsidRPr="002909B4">
        <w:rPr>
          <w:sz w:val="44"/>
          <w:szCs w:val="44"/>
        </w:rPr>
        <w:t>Hence it will move to right or left.</w:t>
      </w:r>
    </w:p>
    <w:p w14:paraId="51321DD2" w14:textId="77777777" w:rsidR="002909B4" w:rsidRPr="002909B4" w:rsidRDefault="002909B4" w:rsidP="002909B4">
      <w:pPr>
        <w:pStyle w:val="ListParagraph"/>
        <w:rPr>
          <w:b/>
          <w:bCs/>
          <w:sz w:val="44"/>
          <w:szCs w:val="44"/>
        </w:rPr>
      </w:pPr>
    </w:p>
    <w:p w14:paraId="1813F887" w14:textId="4B7C64EA" w:rsidR="002909B4" w:rsidRPr="002909B4" w:rsidRDefault="002909B4" w:rsidP="002909B4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2909B4">
        <w:rPr>
          <w:sz w:val="44"/>
          <w:szCs w:val="44"/>
        </w:rPr>
        <w:t>The movement of the robot done by motor driver.</w:t>
      </w:r>
    </w:p>
    <w:p w14:paraId="51B85B02" w14:textId="77777777" w:rsidR="002909B4" w:rsidRPr="002909B4" w:rsidRDefault="002909B4" w:rsidP="002909B4">
      <w:pPr>
        <w:pStyle w:val="ListParagraph"/>
        <w:rPr>
          <w:sz w:val="44"/>
          <w:szCs w:val="44"/>
        </w:rPr>
      </w:pPr>
    </w:p>
    <w:p w14:paraId="7E385240" w14:textId="71E5E806" w:rsidR="002909B4" w:rsidRDefault="008E2228" w:rsidP="002909B4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Two wheels are dedicated with two motors for movement.</w:t>
      </w:r>
    </w:p>
    <w:p w14:paraId="5B0D3ED0" w14:textId="77777777" w:rsidR="008E2228" w:rsidRPr="008E2228" w:rsidRDefault="008E2228" w:rsidP="008E2228">
      <w:pPr>
        <w:pStyle w:val="ListParagraph"/>
        <w:rPr>
          <w:sz w:val="44"/>
          <w:szCs w:val="44"/>
        </w:rPr>
      </w:pPr>
    </w:p>
    <w:p w14:paraId="331C2D93" w14:textId="004B4928" w:rsidR="008E2228" w:rsidRDefault="008E2228" w:rsidP="002909B4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Two motors have P</w:t>
      </w:r>
      <w:r w:rsidR="00F62270">
        <w:rPr>
          <w:sz w:val="44"/>
          <w:szCs w:val="44"/>
        </w:rPr>
        <w:t xml:space="preserve"> </w:t>
      </w:r>
      <w:r>
        <w:rPr>
          <w:sz w:val="44"/>
          <w:szCs w:val="44"/>
        </w:rPr>
        <w:t>(+ve) and N</w:t>
      </w:r>
      <w:r w:rsidR="00F62270">
        <w:rPr>
          <w:sz w:val="44"/>
          <w:szCs w:val="44"/>
        </w:rPr>
        <w:t xml:space="preserve"> </w:t>
      </w:r>
      <w:r>
        <w:rPr>
          <w:sz w:val="44"/>
          <w:szCs w:val="44"/>
        </w:rPr>
        <w:t>(-ve</w:t>
      </w:r>
      <w:r w:rsidR="00F62270">
        <w:rPr>
          <w:sz w:val="44"/>
          <w:szCs w:val="44"/>
        </w:rPr>
        <w:t xml:space="preserve"> </w:t>
      </w:r>
      <w:r>
        <w:rPr>
          <w:sz w:val="44"/>
          <w:szCs w:val="44"/>
        </w:rPr>
        <w:t>)</w:t>
      </w:r>
      <w:r w:rsidR="00E229BC">
        <w:rPr>
          <w:sz w:val="44"/>
          <w:szCs w:val="44"/>
        </w:rPr>
        <w:t xml:space="preserve"> </w:t>
      </w:r>
      <w:r>
        <w:rPr>
          <w:sz w:val="44"/>
          <w:szCs w:val="44"/>
        </w:rPr>
        <w:t>terminals and coded accordingly for motion.</w:t>
      </w:r>
    </w:p>
    <w:p w14:paraId="76BAABBD" w14:textId="77777777" w:rsidR="008E2228" w:rsidRPr="008E2228" w:rsidRDefault="008E2228" w:rsidP="008E2228">
      <w:pPr>
        <w:pStyle w:val="ListParagraph"/>
        <w:rPr>
          <w:sz w:val="44"/>
          <w:szCs w:val="44"/>
        </w:rPr>
      </w:pPr>
    </w:p>
    <w:p w14:paraId="476E8A41" w14:textId="26CD932A" w:rsidR="008E2228" w:rsidRDefault="008E2228" w:rsidP="002909B4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10 – clockwise rotation of wheel</w:t>
      </w:r>
    </w:p>
    <w:p w14:paraId="2CFD6B9C" w14:textId="77777777" w:rsidR="008E2228" w:rsidRPr="008E2228" w:rsidRDefault="008E2228" w:rsidP="008E2228">
      <w:pPr>
        <w:pStyle w:val="ListParagraph"/>
        <w:rPr>
          <w:sz w:val="44"/>
          <w:szCs w:val="44"/>
        </w:rPr>
      </w:pPr>
    </w:p>
    <w:p w14:paraId="01E565EA" w14:textId="05703CCC" w:rsidR="008E2228" w:rsidRDefault="008E2228" w:rsidP="008E2228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01</w:t>
      </w:r>
      <w:r>
        <w:rPr>
          <w:sz w:val="44"/>
          <w:szCs w:val="44"/>
        </w:rPr>
        <w:t xml:space="preserve"> –</w:t>
      </w:r>
      <w:r>
        <w:rPr>
          <w:sz w:val="44"/>
          <w:szCs w:val="44"/>
        </w:rPr>
        <w:t xml:space="preserve">Anti </w:t>
      </w:r>
      <w:r>
        <w:rPr>
          <w:sz w:val="44"/>
          <w:szCs w:val="44"/>
        </w:rPr>
        <w:t>clockwise rotation of wheel</w:t>
      </w:r>
    </w:p>
    <w:p w14:paraId="02B7FAB9" w14:textId="070E53AF" w:rsidR="008E2228" w:rsidRDefault="008E2228" w:rsidP="00F62270">
      <w:pPr>
        <w:ind w:firstLine="0"/>
        <w:rPr>
          <w:sz w:val="44"/>
          <w:szCs w:val="44"/>
        </w:rPr>
      </w:pPr>
      <w:r>
        <w:rPr>
          <w:sz w:val="44"/>
          <w:szCs w:val="44"/>
        </w:rPr>
        <w:t>MOTION FOLLOWS AS</w:t>
      </w:r>
      <w:r w:rsidR="00F62270">
        <w:rPr>
          <w:sz w:val="44"/>
          <w:szCs w:val="44"/>
        </w:rPr>
        <w:t>:</w:t>
      </w:r>
    </w:p>
    <w:p w14:paraId="44D45D65" w14:textId="77777777" w:rsidR="008E2228" w:rsidRDefault="008E2228" w:rsidP="008E2228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1991"/>
        <w:gridCol w:w="2295"/>
        <w:gridCol w:w="1749"/>
        <w:gridCol w:w="2072"/>
      </w:tblGrid>
      <w:tr w:rsidR="008E2228" w14:paraId="63740F36" w14:textId="77777777" w:rsidTr="00E229BC">
        <w:tc>
          <w:tcPr>
            <w:tcW w:w="2077" w:type="dxa"/>
          </w:tcPr>
          <w:p w14:paraId="6AA97A6F" w14:textId="23EB2F54" w:rsidR="008E2228" w:rsidRDefault="008E2228" w:rsidP="00E229BC">
            <w:pPr>
              <w:ind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LEFT MOTOR</w:t>
            </w:r>
          </w:p>
        </w:tc>
        <w:tc>
          <w:tcPr>
            <w:tcW w:w="2077" w:type="dxa"/>
          </w:tcPr>
          <w:p w14:paraId="02CAEE3D" w14:textId="77777777" w:rsidR="008E2228" w:rsidRDefault="008E2228" w:rsidP="008E2228">
            <w:pPr>
              <w:ind w:firstLine="0"/>
              <w:rPr>
                <w:sz w:val="44"/>
                <w:szCs w:val="44"/>
              </w:rPr>
            </w:pPr>
          </w:p>
        </w:tc>
        <w:tc>
          <w:tcPr>
            <w:tcW w:w="2333" w:type="dxa"/>
          </w:tcPr>
          <w:p w14:paraId="3E223B94" w14:textId="013F77FF" w:rsidR="008E2228" w:rsidRDefault="008E2228" w:rsidP="00E229BC">
            <w:pPr>
              <w:ind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RIGHT MOTOR</w:t>
            </w:r>
          </w:p>
        </w:tc>
        <w:tc>
          <w:tcPr>
            <w:tcW w:w="1821" w:type="dxa"/>
          </w:tcPr>
          <w:p w14:paraId="4254770F" w14:textId="77777777" w:rsidR="008E2228" w:rsidRDefault="008E2228" w:rsidP="008E2228">
            <w:pPr>
              <w:ind w:firstLine="0"/>
              <w:rPr>
                <w:sz w:val="44"/>
                <w:szCs w:val="44"/>
              </w:rPr>
            </w:pPr>
          </w:p>
        </w:tc>
        <w:tc>
          <w:tcPr>
            <w:tcW w:w="2078" w:type="dxa"/>
          </w:tcPr>
          <w:p w14:paraId="3D684035" w14:textId="2112DDFC" w:rsidR="008E2228" w:rsidRDefault="008E2228" w:rsidP="00E229BC">
            <w:pPr>
              <w:ind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MOTION</w:t>
            </w:r>
          </w:p>
        </w:tc>
      </w:tr>
      <w:tr w:rsidR="008E2228" w14:paraId="0018E617" w14:textId="77777777" w:rsidTr="008E2228">
        <w:tc>
          <w:tcPr>
            <w:tcW w:w="2077" w:type="dxa"/>
          </w:tcPr>
          <w:p w14:paraId="76788246" w14:textId="48115ACD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P</w:t>
            </w:r>
          </w:p>
        </w:tc>
        <w:tc>
          <w:tcPr>
            <w:tcW w:w="2077" w:type="dxa"/>
          </w:tcPr>
          <w:p w14:paraId="082ABAB5" w14:textId="4AA2C3C0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N    </w:t>
            </w:r>
          </w:p>
        </w:tc>
        <w:tc>
          <w:tcPr>
            <w:tcW w:w="2333" w:type="dxa"/>
          </w:tcPr>
          <w:p w14:paraId="6A496E38" w14:textId="7212E0B5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P</w:t>
            </w:r>
          </w:p>
        </w:tc>
        <w:tc>
          <w:tcPr>
            <w:tcW w:w="1821" w:type="dxa"/>
          </w:tcPr>
          <w:p w14:paraId="1E164A97" w14:textId="00EE78E5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N</w:t>
            </w:r>
          </w:p>
        </w:tc>
        <w:tc>
          <w:tcPr>
            <w:tcW w:w="2078" w:type="dxa"/>
          </w:tcPr>
          <w:p w14:paraId="58383A14" w14:textId="77777777" w:rsidR="008E2228" w:rsidRDefault="008E2228" w:rsidP="008E2228">
            <w:pPr>
              <w:ind w:firstLine="0"/>
              <w:rPr>
                <w:sz w:val="44"/>
                <w:szCs w:val="44"/>
              </w:rPr>
            </w:pPr>
          </w:p>
        </w:tc>
      </w:tr>
      <w:tr w:rsidR="008E2228" w14:paraId="38276841" w14:textId="77777777" w:rsidTr="008E2228">
        <w:tc>
          <w:tcPr>
            <w:tcW w:w="2077" w:type="dxa"/>
          </w:tcPr>
          <w:p w14:paraId="563FA525" w14:textId="7FDF85C9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1</w:t>
            </w:r>
          </w:p>
        </w:tc>
        <w:tc>
          <w:tcPr>
            <w:tcW w:w="2077" w:type="dxa"/>
          </w:tcPr>
          <w:p w14:paraId="62AF5D66" w14:textId="2F3242E1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0</w:t>
            </w:r>
          </w:p>
        </w:tc>
        <w:tc>
          <w:tcPr>
            <w:tcW w:w="2333" w:type="dxa"/>
          </w:tcPr>
          <w:p w14:paraId="7C9EFB2D" w14:textId="363C8A74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1</w:t>
            </w:r>
          </w:p>
        </w:tc>
        <w:tc>
          <w:tcPr>
            <w:tcW w:w="1821" w:type="dxa"/>
          </w:tcPr>
          <w:p w14:paraId="7A16E77A" w14:textId="5C510578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0</w:t>
            </w:r>
          </w:p>
        </w:tc>
        <w:tc>
          <w:tcPr>
            <w:tcW w:w="2078" w:type="dxa"/>
          </w:tcPr>
          <w:p w14:paraId="5BBB3685" w14:textId="051A1B61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Forward</w:t>
            </w:r>
          </w:p>
        </w:tc>
      </w:tr>
      <w:tr w:rsidR="008E2228" w14:paraId="13B9867B" w14:textId="77777777" w:rsidTr="008E2228">
        <w:tc>
          <w:tcPr>
            <w:tcW w:w="2077" w:type="dxa"/>
          </w:tcPr>
          <w:p w14:paraId="5AD75A95" w14:textId="06BE1271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0</w:t>
            </w:r>
          </w:p>
        </w:tc>
        <w:tc>
          <w:tcPr>
            <w:tcW w:w="2077" w:type="dxa"/>
          </w:tcPr>
          <w:p w14:paraId="12BADF39" w14:textId="3A9F4F22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1</w:t>
            </w:r>
          </w:p>
        </w:tc>
        <w:tc>
          <w:tcPr>
            <w:tcW w:w="2333" w:type="dxa"/>
          </w:tcPr>
          <w:p w14:paraId="26124010" w14:textId="1600CE45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0</w:t>
            </w:r>
          </w:p>
        </w:tc>
        <w:tc>
          <w:tcPr>
            <w:tcW w:w="1821" w:type="dxa"/>
          </w:tcPr>
          <w:p w14:paraId="25305BB0" w14:textId="40F2A50C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1</w:t>
            </w:r>
          </w:p>
        </w:tc>
        <w:tc>
          <w:tcPr>
            <w:tcW w:w="2078" w:type="dxa"/>
          </w:tcPr>
          <w:p w14:paraId="4B3A396A" w14:textId="493A0CDD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Backward</w:t>
            </w:r>
          </w:p>
        </w:tc>
      </w:tr>
      <w:tr w:rsidR="008E2228" w14:paraId="2C928DCB" w14:textId="77777777" w:rsidTr="008E2228">
        <w:tc>
          <w:tcPr>
            <w:tcW w:w="2077" w:type="dxa"/>
          </w:tcPr>
          <w:p w14:paraId="4F68D089" w14:textId="463655A6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1</w:t>
            </w:r>
          </w:p>
        </w:tc>
        <w:tc>
          <w:tcPr>
            <w:tcW w:w="2077" w:type="dxa"/>
          </w:tcPr>
          <w:p w14:paraId="0314E5EC" w14:textId="567268D0" w:rsidR="008E2228" w:rsidRDefault="00F62270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0</w:t>
            </w:r>
          </w:p>
        </w:tc>
        <w:tc>
          <w:tcPr>
            <w:tcW w:w="2333" w:type="dxa"/>
          </w:tcPr>
          <w:p w14:paraId="53C55385" w14:textId="6860C0BD" w:rsidR="008E2228" w:rsidRDefault="00F62270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0</w:t>
            </w:r>
          </w:p>
        </w:tc>
        <w:tc>
          <w:tcPr>
            <w:tcW w:w="1821" w:type="dxa"/>
          </w:tcPr>
          <w:p w14:paraId="5421E56B" w14:textId="6EC5ABFF" w:rsidR="008E2228" w:rsidRDefault="00F62270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1</w:t>
            </w:r>
          </w:p>
        </w:tc>
        <w:tc>
          <w:tcPr>
            <w:tcW w:w="2078" w:type="dxa"/>
          </w:tcPr>
          <w:p w14:paraId="336B0B05" w14:textId="198C68DB" w:rsidR="008E2228" w:rsidRDefault="00F62270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Right</w:t>
            </w:r>
          </w:p>
        </w:tc>
      </w:tr>
      <w:tr w:rsidR="008E2228" w14:paraId="1AB39A42" w14:textId="77777777" w:rsidTr="008E2228">
        <w:tc>
          <w:tcPr>
            <w:tcW w:w="2077" w:type="dxa"/>
          </w:tcPr>
          <w:p w14:paraId="0D566975" w14:textId="35A975C4" w:rsidR="008E2228" w:rsidRDefault="008E2228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1</w:t>
            </w:r>
          </w:p>
        </w:tc>
        <w:tc>
          <w:tcPr>
            <w:tcW w:w="2077" w:type="dxa"/>
          </w:tcPr>
          <w:p w14:paraId="471876A2" w14:textId="132C5F6E" w:rsidR="008E2228" w:rsidRDefault="00F62270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0</w:t>
            </w:r>
          </w:p>
        </w:tc>
        <w:tc>
          <w:tcPr>
            <w:tcW w:w="2333" w:type="dxa"/>
          </w:tcPr>
          <w:p w14:paraId="108C097C" w14:textId="3E2039CB" w:rsidR="008E2228" w:rsidRDefault="00F62270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1</w:t>
            </w:r>
          </w:p>
        </w:tc>
        <w:tc>
          <w:tcPr>
            <w:tcW w:w="1821" w:type="dxa"/>
          </w:tcPr>
          <w:p w14:paraId="67548B59" w14:textId="65AFB96A" w:rsidR="008E2228" w:rsidRDefault="00F62270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0</w:t>
            </w:r>
          </w:p>
        </w:tc>
        <w:tc>
          <w:tcPr>
            <w:tcW w:w="2078" w:type="dxa"/>
          </w:tcPr>
          <w:p w14:paraId="3172C31A" w14:textId="1C513188" w:rsidR="008E2228" w:rsidRDefault="00F62270" w:rsidP="008E2228">
            <w:pPr>
              <w:ind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Left</w:t>
            </w:r>
          </w:p>
        </w:tc>
      </w:tr>
    </w:tbl>
    <w:p w14:paraId="2FBA168F" w14:textId="77777777" w:rsidR="00E229BC" w:rsidRDefault="00E229BC" w:rsidP="00E229BC">
      <w:pPr>
        <w:ind w:firstLine="0"/>
        <w:rPr>
          <w:sz w:val="44"/>
          <w:szCs w:val="44"/>
        </w:rPr>
      </w:pPr>
      <w:r>
        <w:rPr>
          <w:sz w:val="44"/>
          <w:szCs w:val="44"/>
        </w:rPr>
        <w:t>Low level requirements:</w:t>
      </w:r>
    </w:p>
    <w:p w14:paraId="110041E5" w14:textId="2903246B" w:rsidR="00E229BC" w:rsidRDefault="00E229BC" w:rsidP="00E229BC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1 Input from the three infrared sensors</w:t>
      </w:r>
      <w:r>
        <w:rPr>
          <w:sz w:val="44"/>
          <w:szCs w:val="44"/>
        </w:rPr>
        <w:t>.</w:t>
      </w:r>
    </w:p>
    <w:p w14:paraId="62F58710" w14:textId="77777777" w:rsidR="00E229BC" w:rsidRDefault="00E229BC" w:rsidP="00E229BC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</w:p>
    <w:p w14:paraId="379367AF" w14:textId="7FBBCEB2" w:rsidR="008E2228" w:rsidRDefault="00E229BC" w:rsidP="00E229BC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High level requirement:</w:t>
      </w:r>
    </w:p>
    <w:p w14:paraId="4F050BAC" w14:textId="4EC1381F" w:rsidR="00E229BC" w:rsidRDefault="00E229BC" w:rsidP="008E2228">
      <w:pPr>
        <w:ind w:left="360" w:firstLine="0"/>
        <w:rPr>
          <w:sz w:val="44"/>
          <w:szCs w:val="44"/>
        </w:rPr>
      </w:pPr>
      <w:r>
        <w:rPr>
          <w:sz w:val="44"/>
          <w:szCs w:val="44"/>
        </w:rPr>
        <w:t xml:space="preserve"> 1 Microcontroller </w:t>
      </w:r>
    </w:p>
    <w:p w14:paraId="4FA2F77A" w14:textId="0C982778" w:rsidR="00E229BC" w:rsidRDefault="00E229BC" w:rsidP="00E229BC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   2</w:t>
      </w:r>
      <w:r>
        <w:rPr>
          <w:sz w:val="44"/>
          <w:szCs w:val="44"/>
        </w:rPr>
        <w:t xml:space="preserve"> Motor wheels</w:t>
      </w:r>
    </w:p>
    <w:p w14:paraId="39FCD7C4" w14:textId="48383869" w:rsidR="00E229BC" w:rsidRDefault="00E229BC" w:rsidP="00E229BC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3 </w:t>
      </w:r>
      <w:r>
        <w:rPr>
          <w:sz w:val="44"/>
          <w:szCs w:val="44"/>
        </w:rPr>
        <w:t>Motor driver (L293D)</w:t>
      </w:r>
    </w:p>
    <w:p w14:paraId="2FD8F255" w14:textId="6E38EF81" w:rsidR="00E229BC" w:rsidRDefault="00E229BC" w:rsidP="00E229BC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   4 Battery</w:t>
      </w:r>
    </w:p>
    <w:p w14:paraId="7E0A5A58" w14:textId="19492CB7" w:rsidR="00E229BC" w:rsidRDefault="00E229BC" w:rsidP="00E229BC">
      <w:pPr>
        <w:ind w:firstLine="0"/>
        <w:rPr>
          <w:sz w:val="44"/>
          <w:szCs w:val="44"/>
        </w:rPr>
      </w:pPr>
    </w:p>
    <w:p w14:paraId="1DBF1984" w14:textId="7FF9F828" w:rsidR="00E229BC" w:rsidRPr="00F62270" w:rsidRDefault="00E229BC" w:rsidP="00E229BC">
      <w:pPr>
        <w:ind w:firstLine="0"/>
        <w:rPr>
          <w:sz w:val="44"/>
          <w:szCs w:val="44"/>
        </w:rPr>
      </w:pPr>
    </w:p>
    <w:p w14:paraId="6592E689" w14:textId="77777777" w:rsidR="00E229BC" w:rsidRDefault="00E229BC" w:rsidP="008E2228">
      <w:pPr>
        <w:ind w:left="360" w:firstLine="0"/>
        <w:rPr>
          <w:sz w:val="44"/>
          <w:szCs w:val="44"/>
        </w:rPr>
      </w:pPr>
    </w:p>
    <w:p w14:paraId="058ADDE3" w14:textId="37B9F615" w:rsidR="00234372" w:rsidRPr="00234372" w:rsidRDefault="00234372" w:rsidP="00F62270">
      <w:pPr>
        <w:ind w:left="360" w:firstLine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</w:p>
    <w:sectPr w:rsidR="00234372" w:rsidRPr="00234372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9321B" w14:textId="77777777" w:rsidR="00CD211A" w:rsidRDefault="00CD211A" w:rsidP="006A582B">
      <w:r>
        <w:separator/>
      </w:r>
    </w:p>
  </w:endnote>
  <w:endnote w:type="continuationSeparator" w:id="0">
    <w:p w14:paraId="1DF89C5F" w14:textId="77777777" w:rsidR="00CD211A" w:rsidRDefault="00CD211A" w:rsidP="006A582B">
      <w:r>
        <w:continuationSeparator/>
      </w:r>
    </w:p>
  </w:endnote>
  <w:endnote w:type="continuationNotice" w:id="1">
    <w:p w14:paraId="6F6BB5AF" w14:textId="77777777" w:rsidR="00CD211A" w:rsidRDefault="00CD2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3525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79AE1A99" w14:textId="77777777" w:rsidTr="00107955">
      <w:tc>
        <w:tcPr>
          <w:tcW w:w="3960" w:type="dxa"/>
        </w:tcPr>
        <w:p w14:paraId="755EA621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B182A16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79136F9F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73F58E5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D385" w14:textId="77777777" w:rsidR="00CD211A" w:rsidRDefault="00CD211A" w:rsidP="006A582B">
      <w:r>
        <w:separator/>
      </w:r>
    </w:p>
  </w:footnote>
  <w:footnote w:type="continuationSeparator" w:id="0">
    <w:p w14:paraId="3B05C5DD" w14:textId="77777777" w:rsidR="00CD211A" w:rsidRDefault="00CD211A" w:rsidP="006A582B">
      <w:r>
        <w:continuationSeparator/>
      </w:r>
    </w:p>
  </w:footnote>
  <w:footnote w:type="continuationNotice" w:id="1">
    <w:p w14:paraId="6145B10A" w14:textId="77777777" w:rsidR="00CD211A" w:rsidRDefault="00CD21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05B9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62BA24CD" w14:textId="77777777" w:rsidTr="00D8110D">
      <w:tc>
        <w:tcPr>
          <w:tcW w:w="6768" w:type="dxa"/>
        </w:tcPr>
        <w:p w14:paraId="59A47009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146ADD58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 wp14:anchorId="3AC3B9C3" wp14:editId="01BA4B0E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22B048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05EB0"/>
    <w:multiLevelType w:val="hybridMultilevel"/>
    <w:tmpl w:val="0108E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81A18"/>
    <w:multiLevelType w:val="hybridMultilevel"/>
    <w:tmpl w:val="766C854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5E5954E5"/>
    <w:multiLevelType w:val="hybridMultilevel"/>
    <w:tmpl w:val="2E1C7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72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09B4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035E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01BB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2228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2516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211A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29BC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227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570D5F7C"/>
  <w15:docId w15:val="{5257D074-DD0A-428B-8859-521C4E5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BC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1495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Vishnu Aki</cp:lastModifiedBy>
  <cp:revision>2</cp:revision>
  <cp:lastPrinted>2014-03-29T07:34:00Z</cp:lastPrinted>
  <dcterms:created xsi:type="dcterms:W3CDTF">2022-02-20T12:49:00Z</dcterms:created>
  <dcterms:modified xsi:type="dcterms:W3CDTF">2022-02-20T12:49:00Z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